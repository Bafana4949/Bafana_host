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F23B6" w14:textId="77777777" w:rsidR="00F41BEE" w:rsidRDefault="00000000" w:rsidP="009F2912">
      <w:pPr>
        <w:pStyle w:val="Title"/>
      </w:pPr>
      <w:sdt>
        <w:sdtPr>
          <w:id w:val="1356766511"/>
          <w:placeholder>
            <w:docPart w:val="582212B092AB43ED8667F1F7592465B9"/>
          </w:placeholder>
          <w:temporary/>
          <w:showingPlcHdr/>
          <w15:appearance w15:val="hidden"/>
        </w:sdtPr>
        <w:sdtContent>
          <w:r w:rsidR="00F41BEE">
            <w:t>Andree Rocher</w:t>
          </w:r>
        </w:sdtContent>
      </w:sdt>
    </w:p>
    <w:p w14:paraId="4B29E079" w14:textId="77777777" w:rsidR="00F41BEE" w:rsidRDefault="00000000" w:rsidP="009E3475">
      <w:pPr>
        <w:pStyle w:val="Subtitle"/>
      </w:pPr>
      <w:sdt>
        <w:sdtPr>
          <w:id w:val="-1603493245"/>
          <w:placeholder>
            <w:docPart w:val="8AE948359AD84FAB88E839F0CF1C29EA"/>
          </w:placeholder>
          <w:temporary/>
          <w:showingPlcHdr/>
          <w15:appearance w15:val="hidden"/>
        </w:sdtPr>
        <w:sdtContent>
          <w:r w:rsidR="00F41BEE">
            <w:t>Professional Title</w:t>
          </w:r>
        </w:sdtContent>
      </w:sdt>
      <w:r w:rsidR="00F41BEE">
        <w:t xml:space="preserve"> </w:t>
      </w:r>
    </w:p>
    <w:p w14:paraId="20955641" w14:textId="77777777" w:rsidR="00F41BEE" w:rsidRDefault="00000000" w:rsidP="009E3475">
      <w:pPr>
        <w:pStyle w:val="Heading1"/>
      </w:pPr>
      <w:sdt>
        <w:sdtPr>
          <w:id w:val="-817100024"/>
          <w:placeholder>
            <w:docPart w:val="BD217ADA2FE743BAB1E3031D6A923814"/>
          </w:placeholder>
          <w:temporary/>
          <w:showingPlcHdr/>
          <w15:appearance w15:val="hidden"/>
        </w:sdtPr>
        <w:sdtContent>
          <w:r w:rsidR="00F41BEE" w:rsidRPr="00B5257D">
            <w:t>Philadelphia, PA</w:t>
          </w:r>
        </w:sdtContent>
      </w:sdt>
      <w:r w:rsidR="00F41BEE">
        <w:t xml:space="preserve"> </w:t>
      </w:r>
      <w:r w:rsidR="00F41BEE" w:rsidRPr="00B5257D">
        <w:t>|</w:t>
      </w:r>
      <w:r w:rsidR="00F41BEE">
        <w:t xml:space="preserve"> </w:t>
      </w:r>
      <w:sdt>
        <w:sdtPr>
          <w:id w:val="513578045"/>
          <w:placeholder>
            <w:docPart w:val="1155C4E2484E46EB829A2BA2DFAC87FA"/>
          </w:placeholder>
          <w:temporary/>
          <w:showingPlcHdr/>
          <w15:appearance w15:val="hidden"/>
        </w:sdtPr>
        <w:sdtContent>
          <w:r w:rsidR="00F41BEE" w:rsidRPr="00B5257D">
            <w:t>705.555.0121</w:t>
          </w:r>
        </w:sdtContent>
      </w:sdt>
      <w:r w:rsidR="00F41BEE" w:rsidRPr="00B5257D">
        <w:t xml:space="preserve"> |</w:t>
      </w:r>
      <w:r w:rsidR="00F41BEE">
        <w:t xml:space="preserve"> </w:t>
      </w:r>
      <w:sdt>
        <w:sdtPr>
          <w:id w:val="161754958"/>
          <w:placeholder>
            <w:docPart w:val="F2ACE4BFDD964F51ABC902EDA641A7DD"/>
          </w:placeholder>
          <w:temporary/>
          <w:showingPlcHdr/>
          <w15:appearance w15:val="hidden"/>
        </w:sdtPr>
        <w:sdtContent>
          <w:r w:rsidR="00F41BEE" w:rsidRPr="00B5257D">
            <w:t>andree@example.com</w:t>
          </w:r>
        </w:sdtContent>
      </w:sdt>
      <w:r w:rsidR="00F41BEE" w:rsidRPr="00B5257D">
        <w:t xml:space="preserve"> </w:t>
      </w:r>
    </w:p>
    <w:p w14:paraId="1C1ABC5B" w14:textId="77777777" w:rsidR="00003455" w:rsidRPr="00003455" w:rsidRDefault="00003455" w:rsidP="00003455"/>
    <w:p w14:paraId="48B8A023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854DA7B23FC247B6A879334AB5214173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6DE4379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DA0D362" wp14:editId="1DDA5250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A2BC1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73512F0" w14:textId="77777777" w:rsidR="00F41BEE" w:rsidRDefault="00000000" w:rsidP="009E3475">
      <w:sdt>
        <w:sdtPr>
          <w:id w:val="-912933146"/>
          <w:placeholder>
            <w:docPart w:val="980985C3CB244A5892823F4B4ED8139C"/>
          </w:placeholder>
          <w:temporary/>
          <w:showingPlcHdr/>
          <w15:appearance w15:val="hidden"/>
        </w:sdtPr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7A2469DC" w14:textId="77777777" w:rsidR="00003455" w:rsidRDefault="00003455" w:rsidP="009E3475"/>
    <w:p w14:paraId="61FE139B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C454EFD962DC4366BCF1534329040CC1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6B4316B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947657" wp14:editId="698CD90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80110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7CB82E3" w14:textId="77777777" w:rsidR="00F41BEE" w:rsidRDefault="00000000" w:rsidP="006E0605">
      <w:pPr>
        <w:pStyle w:val="Heading2"/>
      </w:pPr>
      <w:sdt>
        <w:sdtPr>
          <w:id w:val="1485742045"/>
          <w:placeholder>
            <w:docPart w:val="76C03119D3934201909EA5325BA018BC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37596DD7093E4E3E9BF2C2E399EA2126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256903A0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E5EFB9A002574CC6A67D42C58539D4E6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48BCDDB4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08DD39A1DB344E9F927A89C26F8B931B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10920E4C" w14:textId="77777777" w:rsidR="00F41BEE" w:rsidRDefault="00000000" w:rsidP="006E0605">
      <w:pPr>
        <w:pStyle w:val="ListBullet"/>
      </w:pPr>
      <w:sdt>
        <w:sdtPr>
          <w:id w:val="620120070"/>
          <w:placeholder>
            <w:docPart w:val="49BAF9871D4D4700ACFF3883E0823149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4E3B2D29" w14:textId="77777777" w:rsidR="00F41BEE" w:rsidRDefault="00000000" w:rsidP="00D52131">
      <w:pPr>
        <w:pStyle w:val="ListBullet"/>
      </w:pPr>
      <w:sdt>
        <w:sdtPr>
          <w:id w:val="823330532"/>
          <w:placeholder>
            <w:docPart w:val="4AFE22F0952046F8A3F2BB09138A0D2E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4F405689" w14:textId="77777777" w:rsidR="00003455" w:rsidRDefault="00003455" w:rsidP="00003455"/>
    <w:p w14:paraId="72449B09" w14:textId="77777777" w:rsidR="00F41BEE" w:rsidRDefault="00000000" w:rsidP="006E0605">
      <w:pPr>
        <w:pStyle w:val="Heading2"/>
      </w:pPr>
      <w:sdt>
        <w:sdtPr>
          <w:id w:val="455915898"/>
          <w:placeholder>
            <w:docPart w:val="C96E61C5FE464F1BA620D7CFE37AEA36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A2AA32261E4B475CA1AE28B5339B813D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4CFC9D3B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CC371BDB530D419985CDF56B438E385C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1228CF1B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D0F64C5641A046C68841A5335B8709BD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429DFD26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A106D7F690554E6E8D4BDD86AA58D8CE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42057970" w14:textId="77777777" w:rsidR="00F41BEE" w:rsidRDefault="00000000" w:rsidP="00D52131">
      <w:pPr>
        <w:pStyle w:val="ListBullet"/>
      </w:pPr>
      <w:sdt>
        <w:sdtPr>
          <w:id w:val="1176313580"/>
          <w:placeholder>
            <w:docPart w:val="6ADEF4659B39423FB1A4AF92F2B218D4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6710A756" w14:textId="77777777" w:rsidR="00003455" w:rsidRDefault="00003455" w:rsidP="00003455"/>
    <w:p w14:paraId="04F06C6E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EA193384915A46949FDF76C2911CFD1F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167C77CD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6F7B59" wp14:editId="5EDBE4F0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EAFF0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00CC405" w14:textId="77777777" w:rsidR="00F41BEE" w:rsidRDefault="00000000" w:rsidP="006E0605">
      <w:pPr>
        <w:pStyle w:val="Heading2"/>
      </w:pPr>
      <w:sdt>
        <w:sdtPr>
          <w:id w:val="940800004"/>
          <w:placeholder>
            <w:docPart w:val="49E2BB10C9B742598C835D7A945DC887"/>
          </w:placeholder>
          <w:temporary/>
          <w:showingPlcHdr/>
          <w15:appearance w15:val="hidden"/>
        </w:sdtPr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67A3F56308374B3582F6AD93B9ED850E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14:paraId="44C8D7C5" w14:textId="77777777" w:rsidR="00F41BEE" w:rsidRDefault="00000000" w:rsidP="00D52131">
      <w:sdt>
        <w:sdtPr>
          <w:id w:val="673618560"/>
          <w:placeholder>
            <w:docPart w:val="B9B6CC2A2A85437A8431684CE8589EBA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494A1960B9BB40BF904E63C8564B75EF"/>
          </w:placeholder>
          <w:temporary/>
          <w:showingPlcHdr/>
          <w15:appearance w15:val="hidden"/>
        </w:sdtPr>
        <w:sdtContent>
          <w:r w:rsidR="00F41BEE" w:rsidRPr="00047C0B">
            <w:t>Minor: Machine Learning</w:t>
          </w:r>
        </w:sdtContent>
      </w:sdt>
    </w:p>
    <w:p w14:paraId="680A863E" w14:textId="77777777" w:rsidR="00003455" w:rsidRDefault="00003455" w:rsidP="00003455"/>
    <w:p w14:paraId="76CCE504" w14:textId="77777777" w:rsidR="00F41BEE" w:rsidRDefault="00000000" w:rsidP="006E0605">
      <w:pPr>
        <w:pStyle w:val="Heading2"/>
      </w:pPr>
      <w:sdt>
        <w:sdtPr>
          <w:id w:val="-1006060028"/>
          <w:placeholder>
            <w:docPart w:val="B6D599F323774D0B970D1E5A12447ED6"/>
          </w:placeholder>
          <w:temporary/>
          <w:showingPlcHdr/>
          <w15:appearance w15:val="hidden"/>
        </w:sdtPr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57FF4FB4D08C47E483848CD5858DED7B"/>
          </w:placeholder>
          <w:temporary/>
          <w:showingPlcHdr/>
          <w15:appearance w15:val="hidden"/>
        </w:sdtPr>
        <w:sdtContent>
          <w:r w:rsidR="00003455" w:rsidRPr="00AF3073">
            <w:t>20XX</w:t>
          </w:r>
        </w:sdtContent>
      </w:sdt>
    </w:p>
    <w:p w14:paraId="2D7ACB42" w14:textId="77777777" w:rsidR="00F41BEE" w:rsidRDefault="00000000" w:rsidP="00D52131">
      <w:sdt>
        <w:sdtPr>
          <w:id w:val="1020971286"/>
          <w:placeholder>
            <w:docPart w:val="F8C6ABA7B80F429F93695003EC94BD04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EA1105962B734733BE0B8795A088C042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14:paraId="5AD45FBE" w14:textId="77777777" w:rsidR="00003455" w:rsidRDefault="00003455" w:rsidP="00003455"/>
    <w:p w14:paraId="2069E1C7" w14:textId="77777777" w:rsidR="00F41BEE" w:rsidRDefault="00000000" w:rsidP="00D52131">
      <w:pPr>
        <w:pStyle w:val="Heading1"/>
      </w:pPr>
      <w:sdt>
        <w:sdtPr>
          <w:id w:val="592895854"/>
          <w:placeholder>
            <w:docPart w:val="178D206410194280B4749401544F73D5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19075C6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4EAC2B3" wp14:editId="2D3C1C01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FB6AA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A706502" w14:textId="77777777" w:rsidR="00F41BEE" w:rsidRDefault="00000000" w:rsidP="00F37140">
      <w:pPr>
        <w:pStyle w:val="ListBullet"/>
      </w:pPr>
      <w:sdt>
        <w:sdtPr>
          <w:id w:val="-1240710294"/>
          <w:placeholder>
            <w:docPart w:val="F6DDC6B2ADAC46D6A3EFD95306BEB7E1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54DFE128" w14:textId="77777777" w:rsidR="00F41BEE" w:rsidRDefault="00000000" w:rsidP="00F37140">
      <w:pPr>
        <w:pStyle w:val="ListBullet"/>
      </w:pPr>
      <w:sdt>
        <w:sdtPr>
          <w:id w:val="-296685869"/>
          <w:placeholder>
            <w:docPart w:val="710D5ECB44A541D99DABAEF33802334C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2BCD96CC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BAF818D3231449E5B8781D3B3B624948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091ECCBB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6A6006A4D0DF49B89DC9CB25BB68BAEE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sectPr w:rsidR="00F41BEE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4C99F" w14:textId="77777777" w:rsidR="00E6686D" w:rsidRDefault="00E6686D">
      <w:pPr>
        <w:spacing w:after="0"/>
      </w:pPr>
      <w:r>
        <w:separator/>
      </w:r>
    </w:p>
  </w:endnote>
  <w:endnote w:type="continuationSeparator" w:id="0">
    <w:p w14:paraId="1D351D96" w14:textId="77777777" w:rsidR="00E6686D" w:rsidRDefault="00E6686D">
      <w:pPr>
        <w:spacing w:after="0"/>
      </w:pPr>
      <w:r>
        <w:continuationSeparator/>
      </w:r>
    </w:p>
  </w:endnote>
  <w:endnote w:type="continuationNotice" w:id="1">
    <w:p w14:paraId="7B2DF272" w14:textId="77777777" w:rsidR="00E6686D" w:rsidRDefault="00E6686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E25A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97A63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A831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F50B8" w14:textId="77777777" w:rsidR="00E6686D" w:rsidRDefault="00E6686D">
      <w:pPr>
        <w:spacing w:after="0"/>
      </w:pPr>
      <w:r>
        <w:separator/>
      </w:r>
    </w:p>
  </w:footnote>
  <w:footnote w:type="continuationSeparator" w:id="0">
    <w:p w14:paraId="15D3A56C" w14:textId="77777777" w:rsidR="00E6686D" w:rsidRDefault="00E6686D">
      <w:pPr>
        <w:spacing w:after="0"/>
      </w:pPr>
      <w:r>
        <w:continuationSeparator/>
      </w:r>
    </w:p>
  </w:footnote>
  <w:footnote w:type="continuationNotice" w:id="1">
    <w:p w14:paraId="3F99C2FC" w14:textId="77777777" w:rsidR="00E6686D" w:rsidRDefault="00E6686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252A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030D0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06BB6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BA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22BA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6686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FD4B"/>
  <w15:chartTrackingRefBased/>
  <w15:docId w15:val="{53DDC66D-860E-46E9-8B01-83903AFE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fana%20Bhud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2212B092AB43ED8667F1F759246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DB461-4A5B-4804-BD7F-D955AEE6F364}"/>
      </w:docPartPr>
      <w:docPartBody>
        <w:p w:rsidR="00000000" w:rsidRDefault="00000000">
          <w:pPr>
            <w:pStyle w:val="582212B092AB43ED8667F1F7592465B9"/>
          </w:pPr>
          <w:r>
            <w:t>Andree Rocher</w:t>
          </w:r>
        </w:p>
      </w:docPartBody>
    </w:docPart>
    <w:docPart>
      <w:docPartPr>
        <w:name w:val="8AE948359AD84FAB88E839F0CF1C2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95C7E-FCE8-49B9-9985-9CB2A216944E}"/>
      </w:docPartPr>
      <w:docPartBody>
        <w:p w:rsidR="00000000" w:rsidRDefault="00000000">
          <w:pPr>
            <w:pStyle w:val="8AE948359AD84FAB88E839F0CF1C29EA"/>
          </w:pPr>
          <w:r>
            <w:t>Professional Title</w:t>
          </w:r>
        </w:p>
      </w:docPartBody>
    </w:docPart>
    <w:docPart>
      <w:docPartPr>
        <w:name w:val="BD217ADA2FE743BAB1E3031D6A92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3E89A-D4F7-42EA-8DAE-9745D624AA5D}"/>
      </w:docPartPr>
      <w:docPartBody>
        <w:p w:rsidR="00000000" w:rsidRDefault="00000000">
          <w:pPr>
            <w:pStyle w:val="BD217ADA2FE743BAB1E3031D6A923814"/>
          </w:pPr>
          <w:r w:rsidRPr="00B5257D">
            <w:t>Philadelphia, PA</w:t>
          </w:r>
        </w:p>
      </w:docPartBody>
    </w:docPart>
    <w:docPart>
      <w:docPartPr>
        <w:name w:val="1155C4E2484E46EB829A2BA2DFAC8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A3E71-A48D-4F3D-BC2E-BFE752C2C404}"/>
      </w:docPartPr>
      <w:docPartBody>
        <w:p w:rsidR="00000000" w:rsidRDefault="00000000">
          <w:pPr>
            <w:pStyle w:val="1155C4E2484E46EB829A2BA2DFAC87FA"/>
          </w:pPr>
          <w:r w:rsidRPr="00B5257D">
            <w:t>705.555.0121</w:t>
          </w:r>
        </w:p>
      </w:docPartBody>
    </w:docPart>
    <w:docPart>
      <w:docPartPr>
        <w:name w:val="F2ACE4BFDD964F51ABC902EDA641A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6A38C-E7BD-4864-A56D-EC14ACD43B8F}"/>
      </w:docPartPr>
      <w:docPartBody>
        <w:p w:rsidR="00000000" w:rsidRDefault="00000000">
          <w:pPr>
            <w:pStyle w:val="F2ACE4BFDD964F51ABC902EDA641A7DD"/>
          </w:pPr>
          <w:r w:rsidRPr="00B5257D">
            <w:t>andree@example.com</w:t>
          </w:r>
        </w:p>
      </w:docPartBody>
    </w:docPart>
    <w:docPart>
      <w:docPartPr>
        <w:name w:val="854DA7B23FC247B6A879334AB521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7335-5389-4415-A8C0-1756DEFFCC1F}"/>
      </w:docPartPr>
      <w:docPartBody>
        <w:p w:rsidR="00000000" w:rsidRDefault="00000000">
          <w:pPr>
            <w:pStyle w:val="854DA7B23FC247B6A879334AB5214173"/>
          </w:pPr>
          <w:r>
            <w:t>Objective</w:t>
          </w:r>
        </w:p>
      </w:docPartBody>
    </w:docPart>
    <w:docPart>
      <w:docPartPr>
        <w:name w:val="980985C3CB244A5892823F4B4ED81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BA0D-2CEF-4279-95FC-FA32CD2B83C7}"/>
      </w:docPartPr>
      <w:docPartBody>
        <w:p w:rsidR="00000000" w:rsidRDefault="00000000">
          <w:pPr>
            <w:pStyle w:val="980985C3CB244A5892823F4B4ED8139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454EFD962DC4366BCF1534329040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BE73-6F53-4852-A55D-C9C0B98AF1C9}"/>
      </w:docPartPr>
      <w:docPartBody>
        <w:p w:rsidR="00000000" w:rsidRDefault="00000000">
          <w:pPr>
            <w:pStyle w:val="C454EFD962DC4366BCF1534329040CC1"/>
          </w:pPr>
          <w:r>
            <w:t>Experience</w:t>
          </w:r>
        </w:p>
      </w:docPartBody>
    </w:docPart>
    <w:docPart>
      <w:docPartPr>
        <w:name w:val="76C03119D3934201909EA5325BA01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13A0-6158-49F8-95A0-9DD003F1F505}"/>
      </w:docPartPr>
      <w:docPartBody>
        <w:p w:rsidR="00000000" w:rsidRDefault="00000000">
          <w:pPr>
            <w:pStyle w:val="76C03119D3934201909EA5325BA018BC"/>
          </w:pPr>
          <w:r>
            <w:t>FlueroGen | Data Scientist </w:t>
          </w:r>
        </w:p>
      </w:docPartBody>
    </w:docPart>
    <w:docPart>
      <w:docPartPr>
        <w:name w:val="37596DD7093E4E3E9BF2C2E399EA2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562E9-17C7-47CA-9026-759A22471305}"/>
      </w:docPartPr>
      <w:docPartBody>
        <w:p w:rsidR="00000000" w:rsidRDefault="00000000">
          <w:pPr>
            <w:pStyle w:val="37596DD7093E4E3E9BF2C2E399EA2126"/>
          </w:pPr>
          <w:r>
            <w:t>20XX – 20XX</w:t>
          </w:r>
        </w:p>
      </w:docPartBody>
    </w:docPart>
    <w:docPart>
      <w:docPartPr>
        <w:name w:val="E5EFB9A002574CC6A67D42C58539D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0C0AC-529B-4CDC-AE7A-A303316F1C43}"/>
      </w:docPartPr>
      <w:docPartBody>
        <w:p w:rsidR="00000000" w:rsidRDefault="00000000">
          <w:pPr>
            <w:pStyle w:val="E5EFB9A002574CC6A67D42C58539D4E6"/>
          </w:pPr>
          <w:r w:rsidRPr="00A7066C">
            <w:t>Increased customer retention by 20%</w:t>
          </w:r>
        </w:p>
      </w:docPartBody>
    </w:docPart>
    <w:docPart>
      <w:docPartPr>
        <w:name w:val="08DD39A1DB344E9F927A89C26F8B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4A162-31F7-4169-AB4D-5708DF07F224}"/>
      </w:docPartPr>
      <w:docPartBody>
        <w:p w:rsidR="00000000" w:rsidRDefault="00000000">
          <w:pPr>
            <w:pStyle w:val="08DD39A1DB344E9F927A89C26F8B931B"/>
          </w:pPr>
          <w:r w:rsidRPr="00380722">
            <w:t>Reduced fraudulent charges by 50%</w:t>
          </w:r>
        </w:p>
      </w:docPartBody>
    </w:docPart>
    <w:docPart>
      <w:docPartPr>
        <w:name w:val="49BAF9871D4D4700ACFF3883E0823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E2E60-46BC-4A75-8931-299B3A0821A5}"/>
      </w:docPartPr>
      <w:docPartBody>
        <w:p w:rsidR="00000000" w:rsidRDefault="00000000">
          <w:pPr>
            <w:pStyle w:val="49BAF9871D4D4700ACFF3883E0823149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4AFE22F0952046F8A3F2BB09138A0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4C19F-7171-45F9-B1D0-DA77B7351285}"/>
      </w:docPartPr>
      <w:docPartBody>
        <w:p w:rsidR="00000000" w:rsidRDefault="00000000">
          <w:pPr>
            <w:pStyle w:val="4AFE22F0952046F8A3F2BB09138A0D2E"/>
          </w:pPr>
          <w:r>
            <w:t>Drove business decisions</w:t>
          </w:r>
          <w:r>
            <w:t xml:space="preserve"> and</w:t>
          </w:r>
          <w:r>
            <w:t xml:space="preserve"> reduced operational costs</w:t>
          </w:r>
        </w:p>
      </w:docPartBody>
    </w:docPart>
    <w:docPart>
      <w:docPartPr>
        <w:name w:val="C96E61C5FE464F1BA620D7CFE37AE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84F6E-9E53-4F54-82E0-BEFE2A336203}"/>
      </w:docPartPr>
      <w:docPartBody>
        <w:p w:rsidR="00000000" w:rsidRDefault="00000000">
          <w:pPr>
            <w:pStyle w:val="C96E61C5FE464F1BA620D7CFE37AEA36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A2AA32261E4B475CA1AE28B5339B8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E30BC-843D-4D52-A2F8-4315BA6A620F}"/>
      </w:docPartPr>
      <w:docPartBody>
        <w:p w:rsidR="00000000" w:rsidRDefault="00000000">
          <w:pPr>
            <w:pStyle w:val="A2AA32261E4B475CA1AE28B5339B813D"/>
          </w:pPr>
          <w:r>
            <w:t>20XX – 20XX</w:t>
          </w:r>
        </w:p>
      </w:docPartBody>
    </w:docPart>
    <w:docPart>
      <w:docPartPr>
        <w:name w:val="CC371BDB530D419985CDF56B438E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91501-85DF-4A34-8BCB-3C263AD48A14}"/>
      </w:docPartPr>
      <w:docPartBody>
        <w:p w:rsidR="00000000" w:rsidRDefault="00000000">
          <w:pPr>
            <w:pStyle w:val="CC371BDB530D419985CDF56B438E385C"/>
          </w:pPr>
          <w:r w:rsidRPr="00A70EFD">
            <w:t>Cleaned and preprocessed data</w:t>
          </w:r>
        </w:p>
      </w:docPartBody>
    </w:docPart>
    <w:docPart>
      <w:docPartPr>
        <w:name w:val="D0F64C5641A046C68841A5335B870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C25A1-9852-4F5E-A63E-9833B05EB334}"/>
      </w:docPartPr>
      <w:docPartBody>
        <w:p w:rsidR="00000000" w:rsidRDefault="00000000">
          <w:pPr>
            <w:pStyle w:val="D0F64C5641A046C68841A5335B8709BD"/>
          </w:pPr>
          <w:r w:rsidRPr="0040118E">
            <w:t>Conducted statistical tests for decision support</w:t>
          </w:r>
        </w:p>
      </w:docPartBody>
    </w:docPart>
    <w:docPart>
      <w:docPartPr>
        <w:name w:val="A106D7F690554E6E8D4BDD86AA58D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BCD94-A62F-42FD-B30C-6387264350CC}"/>
      </w:docPartPr>
      <w:docPartBody>
        <w:p w:rsidR="00000000" w:rsidRDefault="00000000">
          <w:pPr>
            <w:pStyle w:val="A106D7F690554E6E8D4BDD86AA58D8CE"/>
          </w:pPr>
          <w:r w:rsidRPr="0040118E">
            <w:t>Developed machine learning models for prediction</w:t>
          </w:r>
        </w:p>
      </w:docPartBody>
    </w:docPart>
    <w:docPart>
      <w:docPartPr>
        <w:name w:val="6ADEF4659B39423FB1A4AF92F2B21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5A3F5-50B4-45DD-94B0-CB9C1E2D79DB}"/>
      </w:docPartPr>
      <w:docPartBody>
        <w:p w:rsidR="00000000" w:rsidRDefault="00000000">
          <w:pPr>
            <w:pStyle w:val="6ADEF4659B39423FB1A4AF92F2B218D4"/>
          </w:pPr>
          <w:r>
            <w:t>Collaborated on A/B tests, increased click-through</w:t>
          </w:r>
        </w:p>
      </w:docPartBody>
    </w:docPart>
    <w:docPart>
      <w:docPartPr>
        <w:name w:val="EA193384915A46949FDF76C2911CF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01464-F165-4B5B-9D94-3189C82D88C3}"/>
      </w:docPartPr>
      <w:docPartBody>
        <w:p w:rsidR="00000000" w:rsidRDefault="00000000">
          <w:pPr>
            <w:pStyle w:val="EA193384915A46949FDF76C2911CFD1F"/>
          </w:pPr>
          <w:r>
            <w:t>Education</w:t>
          </w:r>
        </w:p>
      </w:docPartBody>
    </w:docPart>
    <w:docPart>
      <w:docPartPr>
        <w:name w:val="49E2BB10C9B742598C835D7A945DC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678C2-35B4-4BA0-ACD0-0816691E228B}"/>
      </w:docPartPr>
      <w:docPartBody>
        <w:p w:rsidR="00000000" w:rsidRDefault="00000000">
          <w:pPr>
            <w:pStyle w:val="49E2BB10C9B742598C835D7A945DC887"/>
          </w:pPr>
          <w:r w:rsidRPr="00D7441A">
            <w:t>Jasper University, MS Data Science</w:t>
          </w:r>
        </w:p>
      </w:docPartBody>
    </w:docPart>
    <w:docPart>
      <w:docPartPr>
        <w:name w:val="67A3F56308374B3582F6AD93B9ED8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17FAA-4DAE-4DC3-A458-2E00EE6AB8AA}"/>
      </w:docPartPr>
      <w:docPartBody>
        <w:p w:rsidR="00000000" w:rsidRDefault="00000000">
          <w:pPr>
            <w:pStyle w:val="67A3F56308374B3582F6AD93B9ED850E"/>
          </w:pPr>
          <w:r>
            <w:t>20XX</w:t>
          </w:r>
        </w:p>
      </w:docPartBody>
    </w:docPart>
    <w:docPart>
      <w:docPartPr>
        <w:name w:val="B9B6CC2A2A85437A8431684CE8589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9E0EF-4205-4A7F-99E9-C6B531018B2A}"/>
      </w:docPartPr>
      <w:docPartBody>
        <w:p w:rsidR="00000000" w:rsidRDefault="00000000">
          <w:pPr>
            <w:pStyle w:val="B9B6CC2A2A85437A8431684CE8589EBA"/>
          </w:pPr>
          <w:r>
            <w:t>Major: Data Science</w:t>
          </w:r>
        </w:p>
      </w:docPartBody>
    </w:docPart>
    <w:docPart>
      <w:docPartPr>
        <w:name w:val="494A1960B9BB40BF904E63C8564B7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7CBE-A6CE-43D5-882E-78DD87FB66C4}"/>
      </w:docPartPr>
      <w:docPartBody>
        <w:p w:rsidR="00000000" w:rsidRDefault="00000000">
          <w:pPr>
            <w:pStyle w:val="494A1960B9BB40BF904E63C8564B75EF"/>
          </w:pPr>
          <w:r w:rsidRPr="00047C0B">
            <w:t>Minor: Machine Learning</w:t>
          </w:r>
        </w:p>
      </w:docPartBody>
    </w:docPart>
    <w:docPart>
      <w:docPartPr>
        <w:name w:val="B6D599F323774D0B970D1E5A1244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E26F0-2335-488D-8239-3C0FB0A4A2A8}"/>
      </w:docPartPr>
      <w:docPartBody>
        <w:p w:rsidR="00000000" w:rsidRDefault="00000000">
          <w:pPr>
            <w:pStyle w:val="B6D599F323774D0B970D1E5A12447ED6"/>
          </w:pPr>
          <w:r w:rsidRPr="00D7441A">
            <w:t>Bellows College, BS Mathematics</w:t>
          </w:r>
        </w:p>
      </w:docPartBody>
    </w:docPart>
    <w:docPart>
      <w:docPartPr>
        <w:name w:val="57FF4FB4D08C47E483848CD5858DE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3954E-1B00-4D9D-BFCE-FFF5AFEC162B}"/>
      </w:docPartPr>
      <w:docPartBody>
        <w:p w:rsidR="00000000" w:rsidRDefault="00000000">
          <w:pPr>
            <w:pStyle w:val="57FF4FB4D08C47E483848CD5858DED7B"/>
          </w:pPr>
          <w:r w:rsidRPr="00AF3073">
            <w:t>20XX</w:t>
          </w:r>
        </w:p>
      </w:docPartBody>
    </w:docPart>
    <w:docPart>
      <w:docPartPr>
        <w:name w:val="F8C6ABA7B80F429F93695003EC94B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F1DB-923E-4A1D-8A0F-DAEB60D61904}"/>
      </w:docPartPr>
      <w:docPartBody>
        <w:p w:rsidR="00000000" w:rsidRDefault="00000000">
          <w:pPr>
            <w:pStyle w:val="F8C6ABA7B80F429F93695003EC94BD04"/>
          </w:pPr>
          <w:r>
            <w:t>Major: Mathematics</w:t>
          </w:r>
        </w:p>
      </w:docPartBody>
    </w:docPart>
    <w:docPart>
      <w:docPartPr>
        <w:name w:val="EA1105962B734733BE0B8795A088C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2EAF6-6F45-4E68-96A1-C484E9D9E833}"/>
      </w:docPartPr>
      <w:docPartBody>
        <w:p w:rsidR="00000000" w:rsidRDefault="00000000">
          <w:pPr>
            <w:pStyle w:val="EA1105962B734733BE0B8795A088C042"/>
          </w:pPr>
          <w:r>
            <w:t>Minor: Computer Science</w:t>
          </w:r>
        </w:p>
      </w:docPartBody>
    </w:docPart>
    <w:docPart>
      <w:docPartPr>
        <w:name w:val="178D206410194280B4749401544F7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2DC88-8C99-4C16-AFA6-8A07D72F4530}"/>
      </w:docPartPr>
      <w:docPartBody>
        <w:p w:rsidR="00000000" w:rsidRDefault="00000000">
          <w:pPr>
            <w:pStyle w:val="178D206410194280B4749401544F73D5"/>
          </w:pPr>
          <w:r>
            <w:t>Skills &amp; abilities</w:t>
          </w:r>
        </w:p>
      </w:docPartBody>
    </w:docPart>
    <w:docPart>
      <w:docPartPr>
        <w:name w:val="F6DDC6B2ADAC46D6A3EFD95306BEB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03F61-3799-4C64-A975-78A66D3B7CD0}"/>
      </w:docPartPr>
      <w:docPartBody>
        <w:p w:rsidR="00000000" w:rsidRDefault="00000000">
          <w:pPr>
            <w:pStyle w:val="F6DDC6B2ADAC46D6A3EFD95306BEB7E1"/>
          </w:pPr>
          <w:r>
            <w:t>Management</w:t>
          </w:r>
        </w:p>
      </w:docPartBody>
    </w:docPart>
    <w:docPart>
      <w:docPartPr>
        <w:name w:val="710D5ECB44A541D99DABAEF338023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B293A-5EEC-4520-B12E-B74BC9E82471}"/>
      </w:docPartPr>
      <w:docPartBody>
        <w:p w:rsidR="00000000" w:rsidRDefault="00000000">
          <w:pPr>
            <w:pStyle w:val="710D5ECB44A541D99DABAEF33802334C"/>
          </w:pPr>
          <w:r>
            <w:t>Problem solving</w:t>
          </w:r>
        </w:p>
      </w:docPartBody>
    </w:docPart>
    <w:docPart>
      <w:docPartPr>
        <w:name w:val="BAF818D3231449E5B8781D3B3B624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76304-0557-474D-B49D-CBB55F3E1E0B}"/>
      </w:docPartPr>
      <w:docPartBody>
        <w:p w:rsidR="00000000" w:rsidRDefault="00000000">
          <w:pPr>
            <w:pStyle w:val="BAF818D3231449E5B8781D3B3B624948"/>
          </w:pPr>
          <w:r w:rsidRPr="005338E9">
            <w:t>Communication</w:t>
          </w:r>
        </w:p>
      </w:docPartBody>
    </w:docPart>
    <w:docPart>
      <w:docPartPr>
        <w:name w:val="6A6006A4D0DF49B89DC9CB25BB68B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E7FC9-725E-494B-B0FD-6830DD1F4104}"/>
      </w:docPartPr>
      <w:docPartBody>
        <w:p w:rsidR="00000000" w:rsidRDefault="00000000">
          <w:pPr>
            <w:pStyle w:val="6A6006A4D0DF49B89DC9CB25BB68BAEE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2"/>
    <w:rsid w:val="00B55EB2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2212B092AB43ED8667F1F7592465B9">
    <w:name w:val="582212B092AB43ED8667F1F7592465B9"/>
  </w:style>
  <w:style w:type="paragraph" w:customStyle="1" w:styleId="8AE948359AD84FAB88E839F0CF1C29EA">
    <w:name w:val="8AE948359AD84FAB88E839F0CF1C29EA"/>
  </w:style>
  <w:style w:type="paragraph" w:customStyle="1" w:styleId="BD217ADA2FE743BAB1E3031D6A923814">
    <w:name w:val="BD217ADA2FE743BAB1E3031D6A923814"/>
  </w:style>
  <w:style w:type="paragraph" w:customStyle="1" w:styleId="1155C4E2484E46EB829A2BA2DFAC87FA">
    <w:name w:val="1155C4E2484E46EB829A2BA2DFAC87FA"/>
  </w:style>
  <w:style w:type="paragraph" w:customStyle="1" w:styleId="F2ACE4BFDD964F51ABC902EDA641A7DD">
    <w:name w:val="F2ACE4BFDD964F51ABC902EDA641A7DD"/>
  </w:style>
  <w:style w:type="paragraph" w:customStyle="1" w:styleId="854DA7B23FC247B6A879334AB5214173">
    <w:name w:val="854DA7B23FC247B6A879334AB5214173"/>
  </w:style>
  <w:style w:type="paragraph" w:customStyle="1" w:styleId="980985C3CB244A5892823F4B4ED8139C">
    <w:name w:val="980985C3CB244A5892823F4B4ED8139C"/>
  </w:style>
  <w:style w:type="paragraph" w:customStyle="1" w:styleId="C454EFD962DC4366BCF1534329040CC1">
    <w:name w:val="C454EFD962DC4366BCF1534329040CC1"/>
  </w:style>
  <w:style w:type="paragraph" w:customStyle="1" w:styleId="76C03119D3934201909EA5325BA018BC">
    <w:name w:val="76C03119D3934201909EA5325BA018BC"/>
  </w:style>
  <w:style w:type="paragraph" w:customStyle="1" w:styleId="37596DD7093E4E3E9BF2C2E399EA2126">
    <w:name w:val="37596DD7093E4E3E9BF2C2E399EA2126"/>
  </w:style>
  <w:style w:type="paragraph" w:customStyle="1" w:styleId="E5EFB9A002574CC6A67D42C58539D4E6">
    <w:name w:val="E5EFB9A002574CC6A67D42C58539D4E6"/>
  </w:style>
  <w:style w:type="paragraph" w:customStyle="1" w:styleId="08DD39A1DB344E9F927A89C26F8B931B">
    <w:name w:val="08DD39A1DB344E9F927A89C26F8B931B"/>
  </w:style>
  <w:style w:type="paragraph" w:customStyle="1" w:styleId="49BAF9871D4D4700ACFF3883E0823149">
    <w:name w:val="49BAF9871D4D4700ACFF3883E0823149"/>
  </w:style>
  <w:style w:type="paragraph" w:customStyle="1" w:styleId="4AFE22F0952046F8A3F2BB09138A0D2E">
    <w:name w:val="4AFE22F0952046F8A3F2BB09138A0D2E"/>
  </w:style>
  <w:style w:type="paragraph" w:customStyle="1" w:styleId="C96E61C5FE464F1BA620D7CFE37AEA36">
    <w:name w:val="C96E61C5FE464F1BA620D7CFE37AEA36"/>
  </w:style>
  <w:style w:type="paragraph" w:customStyle="1" w:styleId="A2AA32261E4B475CA1AE28B5339B813D">
    <w:name w:val="A2AA32261E4B475CA1AE28B5339B813D"/>
  </w:style>
  <w:style w:type="paragraph" w:customStyle="1" w:styleId="CC371BDB530D419985CDF56B438E385C">
    <w:name w:val="CC371BDB530D419985CDF56B438E385C"/>
  </w:style>
  <w:style w:type="paragraph" w:customStyle="1" w:styleId="D0F64C5641A046C68841A5335B8709BD">
    <w:name w:val="D0F64C5641A046C68841A5335B8709BD"/>
  </w:style>
  <w:style w:type="paragraph" w:customStyle="1" w:styleId="A106D7F690554E6E8D4BDD86AA58D8CE">
    <w:name w:val="A106D7F690554E6E8D4BDD86AA58D8CE"/>
  </w:style>
  <w:style w:type="paragraph" w:customStyle="1" w:styleId="6ADEF4659B39423FB1A4AF92F2B218D4">
    <w:name w:val="6ADEF4659B39423FB1A4AF92F2B218D4"/>
  </w:style>
  <w:style w:type="paragraph" w:customStyle="1" w:styleId="EA193384915A46949FDF76C2911CFD1F">
    <w:name w:val="EA193384915A46949FDF76C2911CFD1F"/>
  </w:style>
  <w:style w:type="paragraph" w:customStyle="1" w:styleId="49E2BB10C9B742598C835D7A945DC887">
    <w:name w:val="49E2BB10C9B742598C835D7A945DC887"/>
  </w:style>
  <w:style w:type="paragraph" w:customStyle="1" w:styleId="67A3F56308374B3582F6AD93B9ED850E">
    <w:name w:val="67A3F56308374B3582F6AD93B9ED850E"/>
  </w:style>
  <w:style w:type="paragraph" w:customStyle="1" w:styleId="B9B6CC2A2A85437A8431684CE8589EBA">
    <w:name w:val="B9B6CC2A2A85437A8431684CE8589EBA"/>
  </w:style>
  <w:style w:type="paragraph" w:customStyle="1" w:styleId="494A1960B9BB40BF904E63C8564B75EF">
    <w:name w:val="494A1960B9BB40BF904E63C8564B75EF"/>
  </w:style>
  <w:style w:type="paragraph" w:customStyle="1" w:styleId="B6D599F323774D0B970D1E5A12447ED6">
    <w:name w:val="B6D599F323774D0B970D1E5A12447ED6"/>
  </w:style>
  <w:style w:type="paragraph" w:customStyle="1" w:styleId="57FF4FB4D08C47E483848CD5858DED7B">
    <w:name w:val="57FF4FB4D08C47E483848CD5858DED7B"/>
  </w:style>
  <w:style w:type="paragraph" w:customStyle="1" w:styleId="F8C6ABA7B80F429F93695003EC94BD04">
    <w:name w:val="F8C6ABA7B80F429F93695003EC94BD04"/>
  </w:style>
  <w:style w:type="paragraph" w:customStyle="1" w:styleId="EA1105962B734733BE0B8795A088C042">
    <w:name w:val="EA1105962B734733BE0B8795A088C042"/>
  </w:style>
  <w:style w:type="paragraph" w:customStyle="1" w:styleId="178D206410194280B4749401544F73D5">
    <w:name w:val="178D206410194280B4749401544F73D5"/>
  </w:style>
  <w:style w:type="paragraph" w:customStyle="1" w:styleId="F6DDC6B2ADAC46D6A3EFD95306BEB7E1">
    <w:name w:val="F6DDC6B2ADAC46D6A3EFD95306BEB7E1"/>
  </w:style>
  <w:style w:type="paragraph" w:customStyle="1" w:styleId="710D5ECB44A541D99DABAEF33802334C">
    <w:name w:val="710D5ECB44A541D99DABAEF33802334C"/>
  </w:style>
  <w:style w:type="paragraph" w:customStyle="1" w:styleId="BAF818D3231449E5B8781D3B3B624948">
    <w:name w:val="BAF818D3231449E5B8781D3B3B624948"/>
  </w:style>
  <w:style w:type="paragraph" w:customStyle="1" w:styleId="6A6006A4D0DF49B89DC9CB25BB68BAEE">
    <w:name w:val="6A6006A4D0DF49B89DC9CB25BB68B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Bafana Bhuda</dc:creator>
  <cp:keywords/>
  <dc:description/>
  <cp:lastModifiedBy>B Bhuda</cp:lastModifiedBy>
  <cp:revision>1</cp:revision>
  <dcterms:created xsi:type="dcterms:W3CDTF">2025-09-04T19:35:00Z</dcterms:created>
  <dcterms:modified xsi:type="dcterms:W3CDTF">2025-09-04T19:35:00Z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